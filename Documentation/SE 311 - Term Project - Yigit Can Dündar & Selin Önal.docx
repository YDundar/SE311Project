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B0" w:rsidRPr="00E33DAC" w:rsidRDefault="00E33DAC">
      <w:pPr>
        <w:pStyle w:val="Title"/>
        <w:rPr>
          <w:sz w:val="44"/>
        </w:rPr>
      </w:pPr>
      <w:r w:rsidRPr="00E33DAC">
        <w:rPr>
          <w:sz w:val="44"/>
        </w:rPr>
        <w:t xml:space="preserve">SE 311 Term Project – Yiğit Can Dündar &amp; </w:t>
      </w:r>
      <w:proofErr w:type="spellStart"/>
      <w:r w:rsidRPr="00E33DAC">
        <w:rPr>
          <w:sz w:val="44"/>
        </w:rPr>
        <w:t>Selin</w:t>
      </w:r>
      <w:proofErr w:type="spellEnd"/>
      <w:r w:rsidRPr="00E33DAC">
        <w:rPr>
          <w:sz w:val="44"/>
        </w:rPr>
        <w:t xml:space="preserve"> </w:t>
      </w:r>
      <w:proofErr w:type="spellStart"/>
      <w:r w:rsidRPr="00E33DAC">
        <w:rPr>
          <w:sz w:val="44"/>
        </w:rPr>
        <w:t>Önal</w:t>
      </w:r>
      <w:proofErr w:type="spellEnd"/>
    </w:p>
    <w:p w:rsidR="007928B0" w:rsidRDefault="00E33DAC">
      <w:pPr>
        <w:pStyle w:val="Heading1"/>
      </w:pPr>
      <w:r>
        <w:t>Group Information</w:t>
      </w:r>
    </w:p>
    <w:p w:rsidR="007928B0" w:rsidRDefault="00E33DAC">
      <w:r>
        <w:t>Yiğit Can Dündar - 20130601019</w:t>
      </w:r>
    </w:p>
    <w:p w:rsidR="00E33DAC" w:rsidRDefault="00E33DAC">
      <w:proofErr w:type="spellStart"/>
      <w:r>
        <w:t>Selin</w:t>
      </w:r>
      <w:proofErr w:type="spellEnd"/>
      <w:r>
        <w:t xml:space="preserve"> </w:t>
      </w:r>
      <w:proofErr w:type="spellStart"/>
      <w:r>
        <w:t>Önal</w:t>
      </w:r>
      <w:proofErr w:type="spellEnd"/>
      <w:r>
        <w:t xml:space="preserve"> – </w:t>
      </w:r>
    </w:p>
    <w:p w:rsidR="00E33DAC" w:rsidRDefault="00E33DAC" w:rsidP="00E33DAC">
      <w:pPr>
        <w:pStyle w:val="Heading1"/>
      </w:pPr>
      <w:r>
        <w:t>Patterns Used</w:t>
      </w:r>
      <w:bookmarkStart w:id="0" w:name="_GoBack"/>
      <w:bookmarkEnd w:id="0"/>
    </w:p>
    <w:p w:rsidR="00E33DAC" w:rsidRDefault="00E33DAC" w:rsidP="00E33DAC">
      <w:pPr>
        <w:pStyle w:val="ListParagraph"/>
        <w:numPr>
          <w:ilvl w:val="0"/>
          <w:numId w:val="15"/>
        </w:numPr>
      </w:pPr>
      <w:r>
        <w:t>Singleton Pattern</w:t>
      </w:r>
      <w:r>
        <w:tab/>
        <w:t>2)   Façade Pattern</w:t>
      </w:r>
      <w:r>
        <w:tab/>
        <w:t>3)   Abstract Factory Pattern</w:t>
      </w:r>
    </w:p>
    <w:p w:rsidR="00E33DAC" w:rsidRDefault="00E33DAC" w:rsidP="00E33DAC">
      <w:pPr>
        <w:ind w:left="360"/>
      </w:pPr>
      <w:r>
        <w:t>4)   Adapter Pattern</w:t>
      </w:r>
      <w:r>
        <w:tab/>
        <w:t>5)   Visitor Pattern</w:t>
      </w:r>
    </w:p>
    <w:p w:rsidR="00E33DAC" w:rsidRDefault="00E33DAC" w:rsidP="00E33DAC">
      <w:pPr>
        <w:pStyle w:val="Heading1"/>
      </w:pPr>
      <w:r>
        <w:t>Thought Process</w:t>
      </w:r>
    </w:p>
    <w:p w:rsidR="00E33DAC" w:rsidRDefault="00E33DAC" w:rsidP="00E33DAC"/>
    <w:p w:rsidR="00E33DAC" w:rsidRDefault="00E33DAC" w:rsidP="00E33DAC">
      <w:pPr>
        <w:pStyle w:val="Heading1"/>
      </w:pPr>
      <w:r>
        <w:t>UML Diagrams</w:t>
      </w:r>
    </w:p>
    <w:p w:rsidR="00E33DAC" w:rsidRDefault="00E33DAC" w:rsidP="00E33DAC"/>
    <w:p w:rsidR="00E33DAC" w:rsidRDefault="00E33DAC" w:rsidP="00E33DAC">
      <w:pPr>
        <w:pStyle w:val="Heading1"/>
      </w:pPr>
      <w:r>
        <w:t>Class Explanations</w:t>
      </w:r>
    </w:p>
    <w:p w:rsidR="00E33DAC" w:rsidRDefault="00E33DAC" w:rsidP="00E33DAC"/>
    <w:p w:rsidR="00E33DAC" w:rsidRDefault="00E33DAC" w:rsidP="00E33DAC">
      <w:pPr>
        <w:pStyle w:val="Heading1"/>
      </w:pPr>
      <w:r>
        <w:t>Code</w:t>
      </w:r>
    </w:p>
    <w:p w:rsidR="00E33DAC" w:rsidRDefault="00E33DAC" w:rsidP="00E33DAC">
      <w:pPr>
        <w:pStyle w:val="Heading2"/>
      </w:pPr>
      <w:r>
        <w:t>Header</w:t>
      </w:r>
    </w:p>
    <w:p w:rsidR="00E33DAC" w:rsidRDefault="00E33DAC" w:rsidP="00E33DAC"/>
    <w:p w:rsidR="00E33DAC" w:rsidRDefault="00E33DAC" w:rsidP="00E33DAC"/>
    <w:p w:rsidR="00E33DAC" w:rsidRPr="00E33DAC" w:rsidRDefault="00E33DAC" w:rsidP="00E33DAC">
      <w:pPr>
        <w:pStyle w:val="Heading2"/>
      </w:pPr>
      <w:r>
        <w:t>Source</w:t>
      </w:r>
    </w:p>
    <w:sectPr w:rsidR="00E33DAC" w:rsidRPr="00E33D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013492"/>
    <w:multiLevelType w:val="hybridMultilevel"/>
    <w:tmpl w:val="33C8D3CC"/>
    <w:lvl w:ilvl="0" w:tplc="D780D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23D47"/>
    <w:multiLevelType w:val="hybridMultilevel"/>
    <w:tmpl w:val="0F06B7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244DD"/>
    <w:multiLevelType w:val="hybridMultilevel"/>
    <w:tmpl w:val="D3E479B2"/>
    <w:lvl w:ilvl="0" w:tplc="2EEC9C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C"/>
    <w:rsid w:val="007928B0"/>
    <w:rsid w:val="00E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DD1E6-F2DA-4F75-ACB2-1F4FA47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gi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Yiğit Can Dündar</dc:creator>
  <cp:keywords/>
  <cp:lastModifiedBy>Yiğit Can Dündar</cp:lastModifiedBy>
  <cp:revision>1</cp:revision>
  <dcterms:created xsi:type="dcterms:W3CDTF">2016-05-19T11:38:00Z</dcterms:created>
  <dcterms:modified xsi:type="dcterms:W3CDTF">2016-05-19T11:44:00Z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